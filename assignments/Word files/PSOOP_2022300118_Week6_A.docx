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6A7E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010DC39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C22EEE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8F1B0F" w14:textId="5BF65C68" w:rsidR="007E47CF" w:rsidRDefault="000C259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55D91D3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14AFEE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ADE28E" w14:textId="6873ECB8" w:rsidR="000C259A" w:rsidRDefault="000C259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5DE892D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41BA75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9AC79C" w14:textId="164A19E4" w:rsidR="007E47CF" w:rsidRDefault="000C259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6-A</w:t>
            </w:r>
          </w:p>
        </w:tc>
      </w:tr>
    </w:tbl>
    <w:p w14:paraId="3E566D3E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14:paraId="2E96C354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A9B845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0EF340" w14:textId="21669F95" w:rsidR="007E47CF" w:rsidRPr="000C259A" w:rsidRDefault="000C259A" w:rsidP="000C259A">
            <w:pPr>
              <w:pStyle w:val="NormalWeb"/>
              <w:shd w:val="clear" w:color="auto" w:fill="FFFFFF"/>
              <w:spacing w:before="0" w:beforeAutospacing="0" w:after="15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Write a program which will read a string and rewrite it in the alphabetical order. For example, the word STRIN should be written as GINRST</w:t>
            </w:r>
          </w:p>
        </w:tc>
      </w:tr>
      <w:tr w:rsidR="007E47CF" w14:paraId="3C9CCA77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D048A0" w14:textId="77777777" w:rsidR="007E47CF" w:rsidRDefault="002D6353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26F27E" w14:textId="77777777" w:rsidR="007E47CF" w:rsidRPr="000C259A" w:rsidRDefault="000C25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 key points about strings in Java:</w:t>
            </w:r>
          </w:p>
          <w:p w14:paraId="2C31BD37" w14:textId="77777777" w:rsidR="000C259A" w:rsidRPr="007E1D54" w:rsidRDefault="000C259A" w:rsidP="000C25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1. String Creation:</w:t>
            </w:r>
          </w:p>
          <w:p w14:paraId="0B34C11F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 Java, strings can be created using string literals or the `String` class constructor. String literals are created by enclosing characters within double quotes (" "):</w:t>
            </w:r>
          </w:p>
          <w:p w14:paraId="01E18973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4462A352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String str1 = "Hello"; // Using string literal</w:t>
            </w:r>
          </w:p>
          <w:p w14:paraId="17205085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String str2 = new String("World"); // Using the String class constructor</w:t>
            </w:r>
          </w:p>
          <w:p w14:paraId="4DBDAC9F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00943358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279CE" w14:textId="77777777" w:rsidR="000C259A" w:rsidRPr="007E1D54" w:rsidRDefault="000C259A" w:rsidP="000C25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2. String Immutability:</w:t>
            </w:r>
          </w:p>
          <w:p w14:paraId="3887AE93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 Java, strings are immutable, meaning their values cannot be changed once created. Any operation that appears to modify a string </w:t>
            </w:r>
            <w:proofErr w:type="gram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actually creates</w:t>
            </w:r>
            <w:proofErr w:type="gram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string. For example:</w:t>
            </w:r>
          </w:p>
          <w:p w14:paraId="4841216E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05AC659C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String str = "Hello</w:t>
            </w:r>
            <w:proofErr w:type="gram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41C2D3AF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str = str + " World"; // Creates a new string, "Hello World"</w:t>
            </w:r>
          </w:p>
          <w:p w14:paraId="6A3FBB63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2A04A480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278CAF" w14:textId="77777777" w:rsidR="000C259A" w:rsidRPr="007E1D54" w:rsidRDefault="000C259A" w:rsidP="000C25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3. Concatenating Strings:</w:t>
            </w:r>
          </w:p>
          <w:p w14:paraId="7B4CC24E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Strings can be concatenated using the `+` operator or the `</w:t>
            </w:r>
            <w:proofErr w:type="spellStart"/>
            <w:proofErr w:type="gram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)` method:</w:t>
            </w:r>
          </w:p>
          <w:p w14:paraId="4AC71509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527EC6EC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String </w:t>
            </w:r>
            <w:proofErr w:type="spell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str1 + " " + str2; // Using the '+' operator</w:t>
            </w:r>
          </w:p>
          <w:p w14:paraId="64A21E9A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String concatenated = str1.concat(str2); // Using the '</w:t>
            </w:r>
            <w:proofErr w:type="spellStart"/>
            <w:proofErr w:type="gram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)' method</w:t>
            </w:r>
          </w:p>
          <w:p w14:paraId="3A7CF61A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66FA1C75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22AC9E" w14:textId="77777777" w:rsidR="000C259A" w:rsidRPr="007E1D54" w:rsidRDefault="000C259A" w:rsidP="000C25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4. String Length:</w:t>
            </w:r>
          </w:p>
          <w:p w14:paraId="6144E364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The length of a string can be obtained using the `</w:t>
            </w:r>
            <w:proofErr w:type="gram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length(</w:t>
            </w:r>
            <w:proofErr w:type="gram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)` method:</w:t>
            </w:r>
          </w:p>
          <w:p w14:paraId="2AD463CC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3105553D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int length = </w:t>
            </w:r>
            <w:proofErr w:type="spell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fullName.length</w:t>
            </w:r>
            <w:proofErr w:type="spell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(); // Returns the length of the string</w:t>
            </w:r>
          </w:p>
          <w:p w14:paraId="34A3CD9E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0B13F2AE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1AD3E" w14:textId="77777777" w:rsidR="000C259A" w:rsidRPr="007E1D54" w:rsidRDefault="000C259A" w:rsidP="000C25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5. Accessing Characters:</w:t>
            </w:r>
          </w:p>
          <w:p w14:paraId="336FE78F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Individual characters of a string can be accessed using the `</w:t>
            </w:r>
            <w:proofErr w:type="spellStart"/>
            <w:proofErr w:type="gram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charAt</w:t>
            </w:r>
            <w:proofErr w:type="spell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)` method:</w:t>
            </w:r>
          </w:p>
          <w:p w14:paraId="67133017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6628C5B5" w14:textId="77777777" w:rsidR="000C259A" w:rsidRPr="00EB5F11" w:rsidRDefault="000C259A" w:rsidP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char </w:t>
            </w:r>
            <w:proofErr w:type="spell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firstChar</w:t>
            </w:r>
            <w:proofErr w:type="spell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fullName.charAt</w:t>
            </w:r>
            <w:proofErr w:type="spellEnd"/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>(0); // Retrie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ves the character at index 0 </w:t>
            </w:r>
          </w:p>
          <w:p w14:paraId="197F1D89" w14:textId="36FDC23F" w:rsidR="000C259A" w:rsidRDefault="000C2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</w:tc>
      </w:tr>
      <w:tr w:rsidR="007E47CF" w14:paraId="443949A9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100BD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78DA48" w14:textId="77777777" w:rsidR="000C259A" w:rsidRPr="000C259A" w:rsidRDefault="000C259A" w:rsidP="000C259A">
            <w:pPr>
              <w:widowControl/>
              <w:shd w:val="clear" w:color="auto" w:fill="282A36"/>
              <w:spacing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</w:pP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import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java.util.Arrays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import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java.util.Scanner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class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Stringhandling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void 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main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0C259A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args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0C259A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a string:"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Scanner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in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s=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j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int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strarr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new int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length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()];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length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strarr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]=(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int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charAt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length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strarr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j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while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strarr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j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-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]&gt;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strarr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j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]=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strarr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j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-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j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--;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if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j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==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break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    }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}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strarr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j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]=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snew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char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string_buffer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length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string_buffer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=(</w:t>
            </w:r>
            <w:r w:rsidRPr="000C259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char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strarr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snew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snew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string_buffer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0C259A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"The string sorted in alphabetical order is: "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snew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0C259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close</w:t>
            </w:r>
            <w:proofErr w:type="spellEnd"/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0C259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</w:p>
          <w:p w14:paraId="10A27A4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595988F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CBB2C2" w14:textId="533FF926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0C259A" w:rsidRPr="000C25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8461001" wp14:editId="12E0D11B">
                  <wp:extent cx="4054191" cy="1021168"/>
                  <wp:effectExtent l="0" t="0" r="3810" b="7620"/>
                  <wp:docPr id="2078310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31039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AAF39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9A"/>
    <w:rsid w:val="000C259A"/>
    <w:rsid w:val="002D6353"/>
    <w:rsid w:val="007E47CF"/>
    <w:rsid w:val="009933A8"/>
    <w:rsid w:val="00B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D945"/>
  <w15:chartTrackingRefBased/>
  <w15:docId w15:val="{94601222-AD29-4827-8D39-5C4C8B32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NormalWeb">
    <w:name w:val="Normal (Web)"/>
    <w:basedOn w:val="Normal"/>
    <w:uiPriority w:val="99"/>
    <w:unhideWhenUsed/>
    <w:rsid w:val="000C259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Java_PSOOP\assignments\Word%20files\PSO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 template</Template>
  <TotalTime>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</cp:revision>
  <dcterms:created xsi:type="dcterms:W3CDTF">2023-05-15T18:08:00Z</dcterms:created>
  <dcterms:modified xsi:type="dcterms:W3CDTF">2023-05-15T18:14:00Z</dcterms:modified>
  <dc:language>en-IN</dc:language>
</cp:coreProperties>
</file>