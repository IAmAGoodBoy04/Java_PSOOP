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CF84" w14:textId="791DBC3A" w:rsidR="007E47CF" w:rsidRDefault="007E47C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7E47CF" w14:paraId="01ABA6BF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B2BEDD1" w14:textId="77777777" w:rsidR="007E47CF" w:rsidRDefault="009933A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F4F5639" w14:textId="756ECFA8" w:rsidR="007E47CF" w:rsidRDefault="00AD5A06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Shubhan Singh</w:t>
            </w:r>
          </w:p>
        </w:tc>
      </w:tr>
      <w:tr w:rsidR="007E47CF" w14:paraId="379A6AB1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1289F4A" w14:textId="77777777" w:rsidR="007E47CF" w:rsidRDefault="009933A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E73B2AC" w14:textId="3A364A97" w:rsidR="007E47CF" w:rsidRDefault="00AD5A06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2022300118</w:t>
            </w:r>
          </w:p>
        </w:tc>
      </w:tr>
      <w:tr w:rsidR="007E47CF" w14:paraId="1BB848B6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9FBEC08" w14:textId="77777777" w:rsidR="007E47CF" w:rsidRDefault="009933A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09ABFAF" w14:textId="075FE9AF" w:rsidR="007E47CF" w:rsidRDefault="00AD5A06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9-B</w:t>
            </w:r>
          </w:p>
        </w:tc>
      </w:tr>
    </w:tbl>
    <w:p w14:paraId="07CA2112" w14:textId="77777777" w:rsidR="007E47CF" w:rsidRDefault="007E47C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7E47CF" w14:paraId="2090724D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06376CB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 :</w:t>
            </w:r>
            <w:proofErr w:type="gramEnd"/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08B74F5" w14:textId="77777777" w:rsidR="001D553C" w:rsidRPr="001D553C" w:rsidRDefault="001D553C" w:rsidP="001D553C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1D55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Write a program to calculate the percentage of marks obtained in three subjects (each out of 100) by student A and in four subjects (each out of 100) by student B.</w:t>
            </w:r>
          </w:p>
          <w:p w14:paraId="4112A003" w14:textId="77777777" w:rsidR="001D553C" w:rsidRPr="001D553C" w:rsidRDefault="001D553C" w:rsidP="001D553C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1D55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 </w:t>
            </w:r>
          </w:p>
          <w:p w14:paraId="02917819" w14:textId="77777777" w:rsidR="001D553C" w:rsidRPr="001D553C" w:rsidRDefault="001D553C" w:rsidP="001D553C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1D55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Create an abstract class 'Marks' with an abstract method '</w:t>
            </w:r>
            <w:proofErr w:type="spellStart"/>
            <w:r w:rsidRPr="001D55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getPercentage</w:t>
            </w:r>
            <w:proofErr w:type="spellEnd"/>
            <w:r w:rsidRPr="001D55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'.</w:t>
            </w:r>
          </w:p>
          <w:p w14:paraId="21B904DE" w14:textId="77777777" w:rsidR="001D553C" w:rsidRPr="001D553C" w:rsidRDefault="001D553C" w:rsidP="001D553C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1D55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 </w:t>
            </w:r>
          </w:p>
          <w:p w14:paraId="51FC6B74" w14:textId="77777777" w:rsidR="001D553C" w:rsidRPr="001D553C" w:rsidRDefault="001D553C" w:rsidP="001D553C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1D55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It is inherited by two other classes 'A' and 'B' each having a method with the same name which returns the percentage of the students.</w:t>
            </w:r>
          </w:p>
          <w:p w14:paraId="5BB31176" w14:textId="77777777" w:rsidR="001D553C" w:rsidRPr="001D553C" w:rsidRDefault="001D553C" w:rsidP="001D553C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1D55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 </w:t>
            </w:r>
          </w:p>
          <w:p w14:paraId="7FB1D147" w14:textId="77777777" w:rsidR="001D553C" w:rsidRPr="001D553C" w:rsidRDefault="001D553C" w:rsidP="001D553C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1D55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The constructor of student A takes the marks in three subjects as its parameters and the marks in four subjects as its parameters for student B.</w:t>
            </w:r>
          </w:p>
          <w:p w14:paraId="63B682D5" w14:textId="77777777" w:rsidR="001D553C" w:rsidRPr="001D553C" w:rsidRDefault="001D553C" w:rsidP="001D553C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1D55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 </w:t>
            </w:r>
          </w:p>
          <w:p w14:paraId="32D13FFC" w14:textId="0723F7AB" w:rsidR="007E47CF" w:rsidRPr="001D553C" w:rsidRDefault="001D553C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1D55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Input to be taken from the user. Display the marks in highest order of student A and B.</w:t>
            </w:r>
          </w:p>
        </w:tc>
      </w:tr>
      <w:tr w:rsidR="007E47CF" w14:paraId="66DB2F69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07DBFF3" w14:textId="77777777" w:rsidR="007E47CF" w:rsidRDefault="002D6353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THEORY</w:t>
            </w:r>
            <w:r w:rsidR="009933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16B386D" w14:textId="77777777" w:rsidR="00F746B3" w:rsidRDefault="00F746B3" w:rsidP="00F74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Abstract Keyword: </w:t>
            </w:r>
          </w:p>
          <w:p w14:paraId="0960517E" w14:textId="77777777" w:rsidR="00F746B3" w:rsidRPr="00826EE0" w:rsidRDefault="00F746B3" w:rsidP="00F74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E0">
              <w:rPr>
                <w:rFonts w:ascii="Times New Roman" w:eastAsia="Times New Roman" w:hAnsi="Times New Roman" w:cs="Times New Roman"/>
                <w:sz w:val="24"/>
                <w:szCs w:val="24"/>
              </w:rPr>
              <w:t>The `abstract` keyword in Java is used to declare classes and methods as abstract. It is a fundamental element of abstraction in object-oriented programming. Here's a brief note on how the `abstract` keyword is used:</w:t>
            </w:r>
          </w:p>
          <w:p w14:paraId="4F230279" w14:textId="77777777" w:rsidR="00F746B3" w:rsidRPr="00826EE0" w:rsidRDefault="00F746B3" w:rsidP="00F74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22CE0A" w14:textId="77777777" w:rsidR="00F746B3" w:rsidRPr="00826EE0" w:rsidRDefault="00F746B3" w:rsidP="00F74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E0">
              <w:rPr>
                <w:rFonts w:ascii="Times New Roman" w:eastAsia="Times New Roman" w:hAnsi="Times New Roman" w:cs="Times New Roman"/>
                <w:sz w:val="24"/>
                <w:szCs w:val="24"/>
              </w:rPr>
              <w:t>1. Abstract Classes:</w:t>
            </w:r>
          </w:p>
          <w:p w14:paraId="0B470AFC" w14:textId="77777777" w:rsidR="00F746B3" w:rsidRPr="00826EE0" w:rsidRDefault="00F746B3" w:rsidP="00F74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- An abstract class is declared using the `abstract` keyword. It serves as a blueprint for other classes and cannot be instantiated directly.</w:t>
            </w:r>
          </w:p>
          <w:p w14:paraId="3F7D259C" w14:textId="77777777" w:rsidR="00F746B3" w:rsidRPr="00826EE0" w:rsidRDefault="00F746B3" w:rsidP="00F74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- Abstract classes can have both abstract and non-abstract methods.</w:t>
            </w:r>
          </w:p>
          <w:p w14:paraId="3F18B720" w14:textId="77777777" w:rsidR="00F746B3" w:rsidRPr="00826EE0" w:rsidRDefault="00F746B3" w:rsidP="00F74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- Abstract methods are declared without a body and are meant to be implemented by the subclasses.</w:t>
            </w:r>
          </w:p>
          <w:p w14:paraId="32361E38" w14:textId="77777777" w:rsidR="00F746B3" w:rsidRPr="00826EE0" w:rsidRDefault="00F746B3" w:rsidP="00F74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- Abstract classes can also contain concrete methods with a body that can be inherited by the subclasses.</w:t>
            </w:r>
          </w:p>
          <w:p w14:paraId="61320AC8" w14:textId="77777777" w:rsidR="00F746B3" w:rsidRPr="00826EE0" w:rsidRDefault="00F746B3" w:rsidP="00F74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- Subclasses of an abstract class must either provide an implementation for all the abstract methods or be declared as abstract themselves.</w:t>
            </w:r>
          </w:p>
          <w:p w14:paraId="57D47C96" w14:textId="77777777" w:rsidR="00F746B3" w:rsidRPr="00826EE0" w:rsidRDefault="00F746B3" w:rsidP="00F74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- Abstract classes are useful when you want to define a common interface and provide some default implementations.</w:t>
            </w:r>
          </w:p>
          <w:p w14:paraId="0DBC6FD8" w14:textId="77777777" w:rsidR="00F746B3" w:rsidRPr="00826EE0" w:rsidRDefault="00F746B3" w:rsidP="00F74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1B73C9" w14:textId="77777777" w:rsidR="00F746B3" w:rsidRPr="00826EE0" w:rsidRDefault="00F746B3" w:rsidP="00F74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E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2. Abstract Methods:</w:t>
            </w:r>
          </w:p>
          <w:p w14:paraId="65358FFA" w14:textId="77777777" w:rsidR="00F746B3" w:rsidRPr="00826EE0" w:rsidRDefault="00F746B3" w:rsidP="00F74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- An abstract method is declared using the `abstract` keyword and does not have a method body.</w:t>
            </w:r>
          </w:p>
          <w:p w14:paraId="52E15F3B" w14:textId="77777777" w:rsidR="00F746B3" w:rsidRPr="00826EE0" w:rsidRDefault="00F746B3" w:rsidP="00F74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- Abstract methods are meant to be overridden by the subclasses, providing their own implementation.</w:t>
            </w:r>
          </w:p>
          <w:p w14:paraId="2B0F4C7A" w14:textId="77777777" w:rsidR="00F746B3" w:rsidRPr="00826EE0" w:rsidRDefault="00F746B3" w:rsidP="00F74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- Classes that have one or more abstract methods must be declared as abstract classes.</w:t>
            </w:r>
          </w:p>
          <w:p w14:paraId="04F5A955" w14:textId="77777777" w:rsidR="00F746B3" w:rsidRDefault="00F746B3" w:rsidP="00F74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- Abstract methods define a contract that the subclasses must follow.</w:t>
            </w:r>
          </w:p>
          <w:p w14:paraId="5F6DE084" w14:textId="77777777" w:rsidR="00F746B3" w:rsidRPr="00826EE0" w:rsidRDefault="00F746B3" w:rsidP="00F74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39AE29" w14:textId="7E75E207" w:rsidR="007E47CF" w:rsidRDefault="00F74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E0">
              <w:rPr>
                <w:rFonts w:ascii="Times New Roman" w:eastAsia="Times New Roman" w:hAnsi="Times New Roman" w:cs="Times New Roman"/>
                <w:sz w:val="24"/>
                <w:szCs w:val="24"/>
              </w:rPr>
              <w:t>The `abstract` keyword allows you to create abstract classes and methods that serve as a foundation for creating specialized subclasses. It helps in achieving abstraction, encapsulation, and modularity in your Java programs.</w:t>
            </w:r>
          </w:p>
        </w:tc>
      </w:tr>
      <w:tr w:rsidR="007E47CF" w14:paraId="7671E4E0" w14:textId="77777777" w:rsidTr="009933A8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1B6CB28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C9C623F" w14:textId="0165C305" w:rsidR="007E47CF" w:rsidRPr="001A2887" w:rsidRDefault="001A2887" w:rsidP="001A2887">
            <w:pPr>
              <w:widowControl/>
              <w:shd w:val="clear" w:color="auto" w:fill="282A36"/>
              <w:spacing w:after="240" w:line="240" w:lineRule="auto"/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</w:pPr>
            <w:r w:rsidRPr="001A2887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import </w:t>
            </w:r>
            <w:proofErr w:type="spellStart"/>
            <w:r w:rsidRPr="001A2887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java.util</w:t>
            </w:r>
            <w:proofErr w:type="spellEnd"/>
            <w:r w:rsidRPr="001A2887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.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*;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1A2887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t>//creating an abstract class</w:t>
            </w:r>
            <w:r w:rsidRPr="001A2887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br/>
            </w:r>
            <w:r w:rsidRPr="001A2887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abstract class </w:t>
            </w:r>
            <w:r w:rsidRPr="001A2887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 xml:space="preserve">Marks 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{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1A2887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public abstract double </w:t>
            </w:r>
            <w:proofErr w:type="spellStart"/>
            <w:r w:rsidRPr="001A2887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getPercentage</w:t>
            </w:r>
            <w:proofErr w:type="spellEnd"/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();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>}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1A2887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class </w:t>
            </w:r>
            <w:r w:rsidRPr="001A2887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 xml:space="preserve">A </w:t>
            </w:r>
            <w:r w:rsidRPr="001A2887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extends </w:t>
            </w:r>
            <w:r w:rsidRPr="001A2887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 xml:space="preserve">Marks 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{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1A2887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private int 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m1,m2,m3;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1A2887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public </w:t>
            </w:r>
            <w:r w:rsidRPr="001A2887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A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1A2887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int </w:t>
            </w:r>
            <w:r w:rsidRPr="001A2887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m1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, </w:t>
            </w:r>
            <w:r w:rsidRPr="001A2887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int </w:t>
            </w:r>
            <w:r w:rsidRPr="001A2887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m2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, </w:t>
            </w:r>
            <w:r w:rsidRPr="001A2887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int </w:t>
            </w:r>
            <w:r w:rsidRPr="001A2887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m3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 {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1A2887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this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.m1 = </w:t>
            </w:r>
            <w:r w:rsidRPr="001A2887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m1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1A2887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this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.m2 = </w:t>
            </w:r>
            <w:r w:rsidRPr="001A2887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m2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1A2887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this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.m3 = </w:t>
            </w:r>
            <w:r w:rsidRPr="001A2887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m3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}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1A2887">
              <w:rPr>
                <w:rFonts w:ascii="Courier New" w:eastAsia="Times New Roman" w:hAnsi="Courier New" w:cs="Courier New"/>
                <w:i/>
                <w:iCs/>
                <w:color w:val="50FA7B"/>
                <w:sz w:val="20"/>
                <w:szCs w:val="20"/>
                <w:lang w:val="en-IN" w:eastAsia="en-IN" w:bidi="ar-SA"/>
              </w:rPr>
              <w:t>@Override</w:t>
            </w:r>
            <w:r w:rsidRPr="001A2887">
              <w:rPr>
                <w:rFonts w:ascii="Courier New" w:eastAsia="Times New Roman" w:hAnsi="Courier New" w:cs="Courier New"/>
                <w:i/>
                <w:iCs/>
                <w:color w:val="50FA7B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1A2887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public double </w:t>
            </w:r>
            <w:proofErr w:type="spellStart"/>
            <w:r w:rsidRPr="001A2887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getPercentage</w:t>
            </w:r>
            <w:proofErr w:type="spellEnd"/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 {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1A2887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return 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(m1+m2+m3)/</w:t>
            </w:r>
            <w:r w:rsidRPr="001A2887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3.0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}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1A2887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t>//method prints the marks of student A from highest to lowest</w:t>
            </w:r>
            <w:r w:rsidRPr="001A2887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1A2887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public void </w:t>
            </w:r>
            <w:proofErr w:type="spellStart"/>
            <w:r w:rsidRPr="001A2887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displayMarks</w:t>
            </w:r>
            <w:proofErr w:type="spellEnd"/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 {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1A2887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int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[] m = {m1,m2,m3};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1A2887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t>//sorting the array</w:t>
            </w:r>
            <w:r w:rsidRPr="001A2887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proofErr w:type="spellStart"/>
            <w:r w:rsidRPr="001A2887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Arrays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1A2887">
              <w:rPr>
                <w:rFonts w:ascii="Courier New" w:eastAsia="Times New Roman" w:hAnsi="Courier New" w:cs="Courier New"/>
                <w:b/>
                <w:bCs/>
                <w:color w:val="50FA7B"/>
                <w:sz w:val="20"/>
                <w:szCs w:val="20"/>
                <w:lang w:val="en-IN" w:eastAsia="en-IN" w:bidi="ar-SA"/>
              </w:rPr>
              <w:t>sort</w:t>
            </w:r>
            <w:proofErr w:type="spellEnd"/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(m);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1A2887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t>//using collection framework to reverse an array</w:t>
            </w:r>
            <w:r w:rsidRPr="001A2887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proofErr w:type="spellStart"/>
            <w:r w:rsidRPr="001A2887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Collections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1A2887">
              <w:rPr>
                <w:rFonts w:ascii="Courier New" w:eastAsia="Times New Roman" w:hAnsi="Courier New" w:cs="Courier New"/>
                <w:b/>
                <w:bCs/>
                <w:color w:val="50FA7B"/>
                <w:sz w:val="20"/>
                <w:szCs w:val="20"/>
                <w:lang w:val="en-IN" w:eastAsia="en-IN" w:bidi="ar-SA"/>
              </w:rPr>
              <w:t>reverse</w:t>
            </w:r>
            <w:proofErr w:type="spellEnd"/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proofErr w:type="spellStart"/>
            <w:r w:rsidRPr="001A2887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Arrays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1A2887">
              <w:rPr>
                <w:rFonts w:ascii="Courier New" w:eastAsia="Times New Roman" w:hAnsi="Courier New" w:cs="Courier New"/>
                <w:b/>
                <w:bCs/>
                <w:color w:val="50FA7B"/>
                <w:sz w:val="20"/>
                <w:szCs w:val="20"/>
                <w:lang w:val="en-IN" w:eastAsia="en-IN" w:bidi="ar-SA"/>
              </w:rPr>
              <w:t>asList</w:t>
            </w:r>
            <w:proofErr w:type="spellEnd"/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(m));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proofErr w:type="spellStart"/>
            <w:r w:rsidRPr="001A2887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System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1A2887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out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1A2887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println</w:t>
            </w:r>
            <w:proofErr w:type="spellEnd"/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1A2887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"</w:t>
            </w:r>
            <w:r w:rsidRPr="001A2887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\</w:t>
            </w:r>
            <w:proofErr w:type="spellStart"/>
            <w:r w:rsidRPr="001A2887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n</w:t>
            </w:r>
            <w:r w:rsidRPr="001A2887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Marks</w:t>
            </w:r>
            <w:proofErr w:type="spellEnd"/>
            <w:r w:rsidRPr="001A2887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 xml:space="preserve"> of student A"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);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1A2887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for 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1A2887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int 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j : m) {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proofErr w:type="spellStart"/>
            <w:r w:rsidRPr="001A2887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System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1A2887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out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1A2887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printf</w:t>
            </w:r>
            <w:proofErr w:type="spellEnd"/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1A2887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"%d "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, j);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}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}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>}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1A2887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class </w:t>
            </w:r>
            <w:r w:rsidRPr="001A2887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 xml:space="preserve">B </w:t>
            </w:r>
            <w:r w:rsidRPr="001A2887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extends </w:t>
            </w:r>
            <w:r w:rsidRPr="001A2887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 xml:space="preserve">Marks 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{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1A2887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private int 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m1,m2,m3,m4;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1A2887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public </w:t>
            </w:r>
            <w:r w:rsidRPr="001A2887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B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1A2887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int </w:t>
            </w:r>
            <w:r w:rsidRPr="001A2887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m1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, </w:t>
            </w:r>
            <w:r w:rsidRPr="001A2887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int </w:t>
            </w:r>
            <w:r w:rsidRPr="001A2887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m2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, </w:t>
            </w:r>
            <w:r w:rsidRPr="001A2887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int </w:t>
            </w:r>
            <w:r w:rsidRPr="001A2887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m3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,</w:t>
            </w:r>
            <w:r w:rsidRPr="001A2887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int </w:t>
            </w:r>
            <w:r w:rsidRPr="001A2887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m4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 {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lastRenderedPageBreak/>
              <w:t xml:space="preserve">        </w:t>
            </w:r>
            <w:r w:rsidRPr="001A2887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this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.m1 = </w:t>
            </w:r>
            <w:r w:rsidRPr="001A2887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m1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1A2887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this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.m2 = </w:t>
            </w:r>
            <w:r w:rsidRPr="001A2887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m2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1A2887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this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.m3 = </w:t>
            </w:r>
            <w:r w:rsidRPr="001A2887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m3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1A2887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this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.m4 = </w:t>
            </w:r>
            <w:r w:rsidRPr="001A2887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m4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}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1A2887">
              <w:rPr>
                <w:rFonts w:ascii="Courier New" w:eastAsia="Times New Roman" w:hAnsi="Courier New" w:cs="Courier New"/>
                <w:i/>
                <w:iCs/>
                <w:color w:val="50FA7B"/>
                <w:sz w:val="20"/>
                <w:szCs w:val="20"/>
                <w:lang w:val="en-IN" w:eastAsia="en-IN" w:bidi="ar-SA"/>
              </w:rPr>
              <w:t>@Override</w:t>
            </w:r>
            <w:r w:rsidRPr="001A2887">
              <w:rPr>
                <w:rFonts w:ascii="Courier New" w:eastAsia="Times New Roman" w:hAnsi="Courier New" w:cs="Courier New"/>
                <w:i/>
                <w:iCs/>
                <w:color w:val="50FA7B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1A2887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public double </w:t>
            </w:r>
            <w:proofErr w:type="spellStart"/>
            <w:r w:rsidRPr="001A2887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getPercentage</w:t>
            </w:r>
            <w:proofErr w:type="spellEnd"/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 {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1A2887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return 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(m1+m2+m3+m4)/</w:t>
            </w:r>
            <w:r w:rsidRPr="001A2887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4.0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}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1A2887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t>//method prints the marks of student A from highest to lowest</w:t>
            </w:r>
            <w:r w:rsidRPr="001A2887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1A2887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public void </w:t>
            </w:r>
            <w:proofErr w:type="spellStart"/>
            <w:r w:rsidRPr="001A2887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displayMarks</w:t>
            </w:r>
            <w:proofErr w:type="spellEnd"/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 {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1A2887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int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[] m = {m1,m2,m3,m4};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proofErr w:type="spellStart"/>
            <w:r w:rsidRPr="001A2887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Arrays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1A2887">
              <w:rPr>
                <w:rFonts w:ascii="Courier New" w:eastAsia="Times New Roman" w:hAnsi="Courier New" w:cs="Courier New"/>
                <w:b/>
                <w:bCs/>
                <w:color w:val="50FA7B"/>
                <w:sz w:val="20"/>
                <w:szCs w:val="20"/>
                <w:lang w:val="en-IN" w:eastAsia="en-IN" w:bidi="ar-SA"/>
              </w:rPr>
              <w:t>sort</w:t>
            </w:r>
            <w:proofErr w:type="spellEnd"/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(m);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proofErr w:type="spellStart"/>
            <w:r w:rsidRPr="001A2887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Collections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1A2887">
              <w:rPr>
                <w:rFonts w:ascii="Courier New" w:eastAsia="Times New Roman" w:hAnsi="Courier New" w:cs="Courier New"/>
                <w:b/>
                <w:bCs/>
                <w:color w:val="50FA7B"/>
                <w:sz w:val="20"/>
                <w:szCs w:val="20"/>
                <w:lang w:val="en-IN" w:eastAsia="en-IN" w:bidi="ar-SA"/>
              </w:rPr>
              <w:t>reverse</w:t>
            </w:r>
            <w:proofErr w:type="spellEnd"/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proofErr w:type="spellStart"/>
            <w:r w:rsidRPr="001A2887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Arrays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1A2887">
              <w:rPr>
                <w:rFonts w:ascii="Courier New" w:eastAsia="Times New Roman" w:hAnsi="Courier New" w:cs="Courier New"/>
                <w:b/>
                <w:bCs/>
                <w:color w:val="50FA7B"/>
                <w:sz w:val="20"/>
                <w:szCs w:val="20"/>
                <w:lang w:val="en-IN" w:eastAsia="en-IN" w:bidi="ar-SA"/>
              </w:rPr>
              <w:t>asList</w:t>
            </w:r>
            <w:proofErr w:type="spellEnd"/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(m));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proofErr w:type="spellStart"/>
            <w:r w:rsidRPr="001A2887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System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1A2887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out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1A2887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println</w:t>
            </w:r>
            <w:proofErr w:type="spellEnd"/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1A2887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"</w:t>
            </w:r>
            <w:r w:rsidRPr="001A2887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\</w:t>
            </w:r>
            <w:proofErr w:type="spellStart"/>
            <w:r w:rsidRPr="001A2887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n</w:t>
            </w:r>
            <w:r w:rsidRPr="001A2887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Marks</w:t>
            </w:r>
            <w:proofErr w:type="spellEnd"/>
            <w:r w:rsidRPr="001A2887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 xml:space="preserve"> of student B"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);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1A2887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for 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1A2887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int 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j : m) {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proofErr w:type="spellStart"/>
            <w:r w:rsidRPr="001A2887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System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1A2887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out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1A2887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printf</w:t>
            </w:r>
            <w:proofErr w:type="spellEnd"/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1A2887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"%d "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, j);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}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}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>}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1A2887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public class </w:t>
            </w:r>
            <w:proofErr w:type="spellStart"/>
            <w:r w:rsidRPr="001A2887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percentmarks</w:t>
            </w:r>
            <w:proofErr w:type="spellEnd"/>
            <w:r w:rsidRPr="001A2887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 xml:space="preserve"> 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{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1A2887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public static void </w:t>
            </w:r>
            <w:r w:rsidRPr="001A2887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main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1A2887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String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[] </w:t>
            </w:r>
            <w:proofErr w:type="spellStart"/>
            <w:r w:rsidRPr="001A2887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args</w:t>
            </w:r>
            <w:proofErr w:type="spellEnd"/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 {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1A2887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int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[] m = </w:t>
            </w:r>
            <w:r w:rsidRPr="001A2887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new int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[</w:t>
            </w:r>
            <w:r w:rsidRPr="001A2887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4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];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1A2887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 xml:space="preserve">Scanner </w:t>
            </w:r>
            <w:proofErr w:type="spellStart"/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sc</w:t>
            </w:r>
            <w:proofErr w:type="spellEnd"/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 = </w:t>
            </w:r>
            <w:r w:rsidRPr="001A2887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new </w:t>
            </w:r>
            <w:r w:rsidRPr="001A2887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Scanner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1A2887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System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1A2887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in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);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1A2887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t>//inputting the marks of Student A</w:t>
            </w:r>
            <w:r w:rsidRPr="001A2887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proofErr w:type="spellStart"/>
            <w:r w:rsidRPr="001A2887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System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1A2887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out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1A2887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println</w:t>
            </w:r>
            <w:proofErr w:type="spellEnd"/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1A2887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"Enter the marks of student A."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);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1A2887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for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1A2887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int </w:t>
            </w:r>
            <w:proofErr w:type="spellStart"/>
            <w:r w:rsidRPr="001A2887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</w:t>
            </w:r>
            <w:proofErr w:type="spellEnd"/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</w:t>
            </w:r>
            <w:r w:rsidRPr="001A2887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0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1A2887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&lt;</w:t>
            </w:r>
            <w:r w:rsidRPr="001A2887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3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1A2887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++) {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proofErr w:type="spellStart"/>
            <w:r w:rsidRPr="001A2887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System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1A2887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out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1A2887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printf</w:t>
            </w:r>
            <w:proofErr w:type="spellEnd"/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1A2887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"Subject %d: "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,</w:t>
            </w:r>
            <w:r w:rsidRPr="001A2887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+</w:t>
            </w:r>
            <w:r w:rsidRPr="001A2887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1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);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m[</w:t>
            </w:r>
            <w:proofErr w:type="spellStart"/>
            <w:r w:rsidRPr="001A2887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</w:t>
            </w:r>
            <w:proofErr w:type="spellEnd"/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] = </w:t>
            </w:r>
            <w:proofErr w:type="spellStart"/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sc.</w:t>
            </w:r>
            <w:r w:rsidRPr="001A2887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nextInt</w:t>
            </w:r>
            <w:proofErr w:type="spellEnd"/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();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}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1A2887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 xml:space="preserve">A </w:t>
            </w:r>
            <w:proofErr w:type="spellStart"/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a</w:t>
            </w:r>
            <w:proofErr w:type="spellEnd"/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 = </w:t>
            </w:r>
            <w:r w:rsidRPr="001A2887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new </w:t>
            </w:r>
            <w:r w:rsidRPr="001A2887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A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(m[</w:t>
            </w:r>
            <w:r w:rsidRPr="001A2887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0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],m[</w:t>
            </w:r>
            <w:r w:rsidRPr="001A2887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1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],m[</w:t>
            </w:r>
            <w:r w:rsidRPr="001A2887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2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]);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1A2887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t>//inputting the marks of Student B</w:t>
            </w:r>
            <w:r w:rsidRPr="001A2887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proofErr w:type="spellStart"/>
            <w:r w:rsidRPr="001A2887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System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1A2887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out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1A2887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println</w:t>
            </w:r>
            <w:proofErr w:type="spellEnd"/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1A2887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"</w:t>
            </w:r>
            <w:r w:rsidRPr="001A2887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\</w:t>
            </w:r>
            <w:proofErr w:type="spellStart"/>
            <w:r w:rsidRPr="001A2887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n</w:t>
            </w:r>
            <w:r w:rsidRPr="001A2887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Enter</w:t>
            </w:r>
            <w:proofErr w:type="spellEnd"/>
            <w:r w:rsidRPr="001A2887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 xml:space="preserve"> the marks of student B."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);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1A2887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for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1A2887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int </w:t>
            </w:r>
            <w:proofErr w:type="spellStart"/>
            <w:r w:rsidRPr="001A2887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</w:t>
            </w:r>
            <w:proofErr w:type="spellEnd"/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</w:t>
            </w:r>
            <w:r w:rsidRPr="001A2887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0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1A2887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&lt;</w:t>
            </w:r>
            <w:r w:rsidRPr="001A2887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4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1A2887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++) {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proofErr w:type="spellStart"/>
            <w:r w:rsidRPr="001A2887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System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1A2887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out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1A2887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printf</w:t>
            </w:r>
            <w:proofErr w:type="spellEnd"/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1A2887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"Subject %d: "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,</w:t>
            </w:r>
            <w:r w:rsidRPr="001A2887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+</w:t>
            </w:r>
            <w:r w:rsidRPr="001A2887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1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);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m[</w:t>
            </w:r>
            <w:proofErr w:type="spellStart"/>
            <w:r w:rsidRPr="001A2887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</w:t>
            </w:r>
            <w:proofErr w:type="spellEnd"/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] = </w:t>
            </w:r>
            <w:proofErr w:type="spellStart"/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sc.</w:t>
            </w:r>
            <w:r w:rsidRPr="001A2887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nextInt</w:t>
            </w:r>
            <w:proofErr w:type="spellEnd"/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();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}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1A2887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 xml:space="preserve">B </w:t>
            </w:r>
            <w:proofErr w:type="spellStart"/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b</w:t>
            </w:r>
            <w:proofErr w:type="spellEnd"/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 = </w:t>
            </w:r>
            <w:r w:rsidRPr="001A2887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new </w:t>
            </w:r>
            <w:r w:rsidRPr="001A2887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B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(m[</w:t>
            </w:r>
            <w:r w:rsidRPr="001A2887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0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],m[</w:t>
            </w:r>
            <w:r w:rsidRPr="001A2887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1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],m[</w:t>
            </w:r>
            <w:r w:rsidRPr="001A2887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2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],m[</w:t>
            </w:r>
            <w:r w:rsidRPr="001A2887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3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]);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1A2887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t>//printing how much %age they got</w:t>
            </w:r>
            <w:r w:rsidRPr="001A2887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proofErr w:type="spellStart"/>
            <w:r w:rsidRPr="001A2887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System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1A2887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out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1A2887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printf</w:t>
            </w:r>
            <w:proofErr w:type="spellEnd"/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1A2887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"</w:t>
            </w:r>
            <w:r w:rsidRPr="001A2887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\</w:t>
            </w:r>
            <w:proofErr w:type="spellStart"/>
            <w:r w:rsidRPr="001A2887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n</w:t>
            </w:r>
            <w:r w:rsidRPr="001A2887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A</w:t>
            </w:r>
            <w:proofErr w:type="spellEnd"/>
            <w:r w:rsidRPr="001A2887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 xml:space="preserve"> secured %.2f%c</w:t>
            </w:r>
            <w:r w:rsidRPr="001A2887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\n</w:t>
            </w:r>
            <w:r w:rsidRPr="001A2887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"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,</w:t>
            </w:r>
            <w:proofErr w:type="spellStart"/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a.</w:t>
            </w:r>
            <w:r w:rsidRPr="001A2887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getPercentage</w:t>
            </w:r>
            <w:proofErr w:type="spellEnd"/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(),</w:t>
            </w:r>
            <w:r w:rsidRPr="001A2887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'%'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);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proofErr w:type="spellStart"/>
            <w:r w:rsidRPr="001A2887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System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1A2887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out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1A2887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printf</w:t>
            </w:r>
            <w:proofErr w:type="spellEnd"/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1A2887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"B secured %.2f%c</w:t>
            </w:r>
            <w:r w:rsidRPr="001A2887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\n</w:t>
            </w:r>
            <w:r w:rsidRPr="001A2887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"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,</w:t>
            </w:r>
            <w:proofErr w:type="spellStart"/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b.</w:t>
            </w:r>
            <w:r w:rsidRPr="001A2887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getPercentage</w:t>
            </w:r>
            <w:proofErr w:type="spellEnd"/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(),</w:t>
            </w:r>
            <w:r w:rsidRPr="001A2887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'%'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);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1A2887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t>//printing their marks in descending order</w:t>
            </w:r>
            <w:r w:rsidRPr="001A2887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proofErr w:type="spellStart"/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a.</w:t>
            </w:r>
            <w:r w:rsidRPr="001A2887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displayMarks</w:t>
            </w:r>
            <w:proofErr w:type="spellEnd"/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();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proofErr w:type="spellStart"/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b.</w:t>
            </w:r>
            <w:r w:rsidRPr="001A2887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displayMarks</w:t>
            </w:r>
            <w:proofErr w:type="spellEnd"/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();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lastRenderedPageBreak/>
              <w:t xml:space="preserve">    }</w:t>
            </w:r>
            <w:r w:rsidRPr="001A28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}</w:t>
            </w:r>
          </w:p>
        </w:tc>
      </w:tr>
      <w:tr w:rsidR="007E47CF" w14:paraId="13E3C112" w14:textId="77777777" w:rsidTr="009933A8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A665BFD" w14:textId="1DB659E3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RESULT: </w:t>
            </w:r>
            <w:r w:rsidR="001A2887" w:rsidRPr="001A28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77A3297C" wp14:editId="497B79F3">
                  <wp:extent cx="2819644" cy="3962743"/>
                  <wp:effectExtent l="0" t="0" r="0" b="0"/>
                  <wp:docPr id="2729074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907479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644" cy="3962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727FF2" w14:textId="77777777" w:rsidR="007E47CF" w:rsidRDefault="007E47CF"/>
    <w:sectPr w:rsidR="007E47CF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06"/>
    <w:rsid w:val="001A2887"/>
    <w:rsid w:val="001D553C"/>
    <w:rsid w:val="002D6353"/>
    <w:rsid w:val="007E47CF"/>
    <w:rsid w:val="009933A8"/>
    <w:rsid w:val="00AD5A06"/>
    <w:rsid w:val="00BC1D3E"/>
    <w:rsid w:val="00F7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C697F"/>
  <w15:chartTrackingRefBased/>
  <w15:docId w15:val="{9B0E7372-1709-4EC3-82C5-B0294BBDB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7CF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bh\OneDrive%20-%20Bharatiya%20Vidya%20Bhavans%20Sardar%20Patel%20Institute%20Of%20Technology\Java_PSOOP\assignments\Word%20files\PSOOP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PSOOP template</Template>
  <TotalTime>49</TotalTime>
  <Pages>4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 Singh</dc:creator>
  <cp:keywords/>
  <cp:lastModifiedBy>Shubhan Singh</cp:lastModifiedBy>
  <cp:revision>1</cp:revision>
  <dcterms:created xsi:type="dcterms:W3CDTF">2023-06-07T17:17:00Z</dcterms:created>
  <dcterms:modified xsi:type="dcterms:W3CDTF">2023-06-07T18:09:00Z</dcterms:modified>
  <dc:language>en-IN</dc:language>
</cp:coreProperties>
</file>