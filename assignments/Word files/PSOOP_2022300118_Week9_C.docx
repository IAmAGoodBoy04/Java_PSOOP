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9FAB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34E6FEC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A52D60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CA95F0" w14:textId="67B8B607" w:rsidR="00176A02" w:rsidRDefault="00176A0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4C37B03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C8723B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D310C8" w14:textId="23284112" w:rsidR="007E47CF" w:rsidRDefault="00176A0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0870F53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6FBC25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919794" w14:textId="5D3A4FD2" w:rsidR="007E47CF" w:rsidRDefault="00176A0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9-C</w:t>
            </w:r>
          </w:p>
        </w:tc>
      </w:tr>
    </w:tbl>
    <w:p w14:paraId="707B05E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045D2FA0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9E7C75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46E8AF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Write a </w:t>
            </w:r>
            <w:hyperlink r:id="rId4" w:tooltip="program" w:history="1">
              <w:r w:rsidRPr="00176A02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val="en-IN"/>
                </w:rPr>
                <w:t>program</w:t>
              </w:r>
            </w:hyperlink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to calculate the area of 4 rectangles, 5 squares and  2 circles.</w:t>
            </w:r>
          </w:p>
          <w:p w14:paraId="3F5965C1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63A17155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Create an abstract class 'Shape' with three abstract methods namely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RectangleArea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taking two parameters,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SquareArea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and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CircleArea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taking one parameter each.</w:t>
            </w:r>
          </w:p>
          <w:p w14:paraId="4385AA03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79D810A6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The parameters of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RectangleArea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are its length and breadth, that of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SquareArea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is its side and that of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CircleArea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is its radius.</w:t>
            </w:r>
          </w:p>
          <w:p w14:paraId="7103AF28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35637F4D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Now create another class 'Area' containing all the three methods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RectangleArea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',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SquareArea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and '</w:t>
            </w:r>
            <w:proofErr w:type="spellStart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CircleArea</w:t>
            </w:r>
            <w:proofErr w:type="spellEnd"/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' for printing the area of rectangle, square and circle respectively.</w:t>
            </w:r>
          </w:p>
          <w:p w14:paraId="45178ADC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3336E440" w14:textId="77777777" w:rsidR="00176A02" w:rsidRPr="00176A02" w:rsidRDefault="00176A02" w:rsidP="00176A0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176A0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Create an object of class 'Area' and call all the three methods.</w:t>
            </w:r>
          </w:p>
          <w:p w14:paraId="6D1972F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F70F56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F8CD31" w14:textId="77777777" w:rsidR="007E47CF" w:rsidRDefault="002D635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24318D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26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Interface Keyword:</w:t>
            </w:r>
          </w:p>
          <w:p w14:paraId="408D958F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 keyword in Java is used to declare interfaces, which are a core part of the Java programming language. Here's a brief note on the interface keyword:</w:t>
            </w:r>
          </w:p>
          <w:p w14:paraId="12AF76A7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67A720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An interface in Java is a reference type that defines a contract or a set of methods that a class implementing the interface must adhere to.</w:t>
            </w:r>
          </w:p>
          <w:p w14:paraId="53837B3F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Interfaces are declared using the interface keyword.</w:t>
            </w:r>
          </w:p>
          <w:p w14:paraId="761C0D34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An interface can contain method declarations, but it does not provide any method implementations.</w:t>
            </w:r>
          </w:p>
          <w:p w14:paraId="2D33849E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default, all methods declared in an interface are implicitly public and abstract.</w:t>
            </w:r>
          </w:p>
          <w:p w14:paraId="2C737DA3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Interfaces can also include constants, which are public, static, and final by default.</w:t>
            </w:r>
          </w:p>
          <w:p w14:paraId="65A7A0B1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A class can implement multiple interfaces by separating them with commas in the implements clause.</w:t>
            </w:r>
          </w:p>
          <w:p w14:paraId="6ACC9544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When a class implements an interface, it must provide an implementation for all the methods defined in the interface.</w:t>
            </w:r>
          </w:p>
          <w:p w14:paraId="45875248" w14:textId="77777777" w:rsidR="00176A02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interface can extend one or more other interfaces using the extends </w:t>
            </w:r>
            <w:proofErr w:type="gramStart"/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gramEnd"/>
          </w:p>
          <w:p w14:paraId="736C624E" w14:textId="77777777" w:rsidR="00176A02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 keyword is a powerful tool in Java for achieving abstraction and defining contracts that classes must fulfill. It allows for code reusability, modularity, and the ability to implement multiple interfaces.</w:t>
            </w:r>
          </w:p>
          <w:p w14:paraId="2004357C" w14:textId="77777777" w:rsidR="00176A02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4A64B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26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Multiple Inheritance using Interfaces: </w:t>
            </w:r>
          </w:p>
          <w:p w14:paraId="67EC79B0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In Java, multiple inheritance, where a class can inherit from multiple parent classes, is not directly supported to avoid the "diamond problem" and potential conflicts that may arise. However, Java achieves a form of multiple inheritance through interfaces. Here's how it works:</w:t>
            </w:r>
          </w:p>
          <w:p w14:paraId="76054B19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EE914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1. Interface:</w:t>
            </w:r>
          </w:p>
          <w:p w14:paraId="70E08CCA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An interface in Java is a contract that defines a set of methods that a class implementing the interface must provide.</w:t>
            </w:r>
          </w:p>
          <w:p w14:paraId="71860A21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An interface can be implemented by any number of classes, allowing those classes to share common behavior.</w:t>
            </w:r>
          </w:p>
          <w:p w14:paraId="3E3F91CB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An interface can extend other interfaces, allowing for inheritance of method declarations.</w:t>
            </w:r>
          </w:p>
          <w:p w14:paraId="27C8F1B0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CB7B7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>2. Implementing Multiple Interfaces:</w:t>
            </w:r>
          </w:p>
          <w:p w14:paraId="2E50CBF6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A class in Java can implement multiple interfaces by separating them with commas in the `implements` clause.</w:t>
            </w:r>
          </w:p>
          <w:p w14:paraId="6CAD6618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When a class implements multiple interfaces, it must provide an implementation for all the methods defined in each interface.</w:t>
            </w:r>
          </w:p>
          <w:p w14:paraId="53329CBB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The class can provide its own implementation for each method, tailored to its specific needs.</w:t>
            </w:r>
          </w:p>
          <w:p w14:paraId="57B38F11" w14:textId="77777777" w:rsidR="00176A02" w:rsidRPr="00826EE0" w:rsidRDefault="00176A02" w:rsidP="00176A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By implementing multiple interfaces, a class inherits the method declarations and can be treated as an instance of each interface it implements.</w:t>
            </w:r>
          </w:p>
          <w:p w14:paraId="34E48FE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7DF43EF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83F0A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B23B0D" w14:textId="77777777" w:rsidR="00176A02" w:rsidRPr="00176A02" w:rsidRDefault="00176A02" w:rsidP="00176A02">
            <w:pPr>
              <w:widowControl/>
              <w:shd w:val="clear" w:color="auto" w:fill="282A36"/>
              <w:spacing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java.util.Scanner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abstract class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Shape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abstract double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RectangleArea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 xml:space="preserve">a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b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abstract double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SquareArea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x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abstract double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CircleArea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Area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extends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Shape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a,b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double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RectangleArea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 xml:space="preserve">a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b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*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 xml:space="preserve">b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double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SquareArea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x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x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*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x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double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CircleArea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double 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3.142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*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*</w:t>
            </w:r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shapeArea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176A02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Area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A =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Area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1 for Rectangle Area , 2 for Square Area , 3 for Circle Area, or 0 to exit"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 xml:space="preserve">n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=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4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&gt;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--){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the Sides of Rectangle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x =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y =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"Area of Rectangle is : 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+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RectangleArea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x,y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5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&gt;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--){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"Enter the Side Of Square 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c =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"Area of Square is : 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+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SquareArea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(c));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2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&gt;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--){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"Enter the Radius of Circle 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176A02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d =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"Area of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Circlee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is : 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\n</w:t>
            </w:r>
            <w:r w:rsidRPr="00176A02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 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+ </w:t>
            </w:r>
            <w:proofErr w:type="spellStart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A.</w:t>
            </w:r>
            <w:r w:rsidRPr="00176A02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CircleArea</w:t>
            </w:r>
            <w:proofErr w:type="spellEnd"/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(d));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76A02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</w:p>
          <w:p w14:paraId="3FB4D86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2576503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13E17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176A02" w:rsidRPr="00176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C07F5BA" wp14:editId="386ACA12">
                  <wp:extent cx="4191363" cy="5685013"/>
                  <wp:effectExtent l="0" t="0" r="0" b="0"/>
                  <wp:docPr id="1941544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5443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568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1D3DA" w14:textId="77777777" w:rsidR="00176A02" w:rsidRDefault="00176A0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F087E60" wp14:editId="63E505DC">
                  <wp:extent cx="2682472" cy="5692633"/>
                  <wp:effectExtent l="0" t="0" r="3810" b="3810"/>
                  <wp:docPr id="2022656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65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569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DF11A" w14:textId="73621BE4" w:rsidR="00176A02" w:rsidRDefault="00176A0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5D4E953" wp14:editId="2407D36B">
                  <wp:extent cx="2994920" cy="2149026"/>
                  <wp:effectExtent l="0" t="0" r="0" b="3810"/>
                  <wp:docPr id="668021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217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AF397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2"/>
    <w:rsid w:val="00176A02"/>
    <w:rsid w:val="002D6353"/>
    <w:rsid w:val="007E47CF"/>
    <w:rsid w:val="009933A8"/>
    <w:rsid w:val="00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8DD4"/>
  <w15:chartTrackingRefBased/>
  <w15:docId w15:val="{4BD65AA7-B4DE-4224-BCC1-FE048847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character" w:styleId="Hyperlink">
    <w:name w:val="Hyperlink"/>
    <w:basedOn w:val="DefaultParagraphFont"/>
    <w:uiPriority w:val="99"/>
    <w:unhideWhenUsed/>
    <w:rsid w:val="0017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oodle.spit.ac.in/mod/assign/view.php?id=38054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</cp:revision>
  <dcterms:created xsi:type="dcterms:W3CDTF">2023-06-07T18:20:00Z</dcterms:created>
  <dcterms:modified xsi:type="dcterms:W3CDTF">2023-06-07T18:25:00Z</dcterms:modified>
  <dc:language>en-IN</dc:language>
</cp:coreProperties>
</file>