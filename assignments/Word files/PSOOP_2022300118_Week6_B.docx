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0413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3C11066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3F1BA6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14ABD6" w14:textId="102967FA" w:rsidR="007E47CF" w:rsidRDefault="00724A6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 Singh</w:t>
            </w:r>
          </w:p>
        </w:tc>
      </w:tr>
      <w:tr w:rsidR="007E47CF" w14:paraId="4EE44D3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2ECF0A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C9B2FC" w14:textId="7C96C7BB" w:rsidR="007E47CF" w:rsidRDefault="00724A6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2022300118</w:t>
            </w:r>
          </w:p>
        </w:tc>
      </w:tr>
      <w:tr w:rsidR="007E47CF" w14:paraId="3441685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73A88D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15F414" w14:textId="55B4CE59" w:rsidR="007E47CF" w:rsidRDefault="00724A6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6-B</w:t>
            </w:r>
          </w:p>
        </w:tc>
      </w:tr>
    </w:tbl>
    <w:p w14:paraId="4C4D0A4E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14:paraId="2FF84588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91225C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DFFCF6" w14:textId="3B148EE3" w:rsidR="007E47CF" w:rsidRPr="00724A6A" w:rsidRDefault="00724A6A" w:rsidP="00724A6A">
            <w:pPr>
              <w:pStyle w:val="NormalWeb"/>
              <w:shd w:val="clear" w:color="auto" w:fill="FFFFFF"/>
              <w:spacing w:before="0" w:beforeAutospacing="0" w:after="150" w:afterAutospacing="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 xml:space="preserve">Write a program to extract a portion of character string and print the extracted string. Assume that m characters are extracted, starting with the n </w:t>
            </w:r>
            <w:proofErr w:type="spellStart"/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th</w:t>
            </w:r>
            <w:proofErr w:type="spellEnd"/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 xml:space="preserve"> character. </w:t>
            </w:r>
            <w:proofErr w:type="gramStart"/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so</w:t>
            </w:r>
            <w:proofErr w:type="gramEnd"/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 xml:space="preserve"> take m and n as user input. No use of inbuild functions.</w:t>
            </w:r>
          </w:p>
        </w:tc>
      </w:tr>
      <w:tr w:rsidR="007E47CF" w14:paraId="0174A9ED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9035EA" w14:textId="77777777" w:rsidR="007E47CF" w:rsidRDefault="002D6353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  <w:r w:rsidR="009933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3DD128" w14:textId="79D3E96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STRING BUFFER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IN JAVA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488DF09B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In Java, the `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` class is used to create mutable strings. It provides methods to modify and manipulate the content of a string. The `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` class is part of the `</w:t>
            </w:r>
            <w:proofErr w:type="spellStart"/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spellEnd"/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` package and is similar to the `String` class, but with the ability to modify the content without creating a new object each time.</w:t>
            </w:r>
          </w:p>
          <w:p w14:paraId="08543491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15261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important points to know about `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`:</w:t>
            </w:r>
          </w:p>
          <w:p w14:paraId="13721374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1162B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1. Creating a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199C3EF9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You can create a `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` object using its constructor:</w:t>
            </w:r>
          </w:p>
          <w:p w14:paraId="1A2897A6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224E6FD5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sb = new </w:t>
            </w:r>
            <w:proofErr w:type="spellStart"/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// Creates an empty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</w:p>
          <w:p w14:paraId="3624FE85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sb2 = new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("Hello"); // Creates a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initial content "Hello"</w:t>
            </w:r>
          </w:p>
          <w:p w14:paraId="4444FA60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25460859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BAFF26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2. Modifying a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42DB0CDA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The `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` class provides methods to append, insert, replace, and delete characters in the buffer. Some commonly used methods are:</w:t>
            </w:r>
          </w:p>
          <w:p w14:paraId="6888DBF0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`</w:t>
            </w:r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)`: Appends the specified string or other data types to the existing content.</w:t>
            </w:r>
          </w:p>
          <w:p w14:paraId="656A70BC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`</w:t>
            </w:r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)`: Inserts the specified string or other data types at a specific position in the buffer.</w:t>
            </w:r>
          </w:p>
          <w:p w14:paraId="3F73C160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`</w:t>
            </w:r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replace(</w:t>
            </w:r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)`: Replaces a specific range of characters with the specified string.</w:t>
            </w:r>
          </w:p>
          <w:p w14:paraId="56CE5AFD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`</w:t>
            </w:r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delete(</w:t>
            </w:r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)`: Deletes a specific range of characters from the buffer.</w:t>
            </w:r>
          </w:p>
          <w:p w14:paraId="458570F4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 `</w:t>
            </w:r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reverse(</w:t>
            </w:r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)`: Reverses the order of characters in the buffer.</w:t>
            </w:r>
          </w:p>
          <w:p w14:paraId="2B4B20B3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32479E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Here's an example demonstrating some of these methods:</w:t>
            </w:r>
          </w:p>
          <w:p w14:paraId="2FF27B60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```</w:t>
            </w:r>
          </w:p>
          <w:p w14:paraId="0473D8D6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sb = new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StringBuffer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("Hello"</w:t>
            </w:r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B523DBD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sb.append</w:t>
            </w:r>
            <w:proofErr w:type="spellEnd"/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(" World"); // Appends " World" to the existing content</w:t>
            </w:r>
          </w:p>
          <w:p w14:paraId="4D177E1C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sb.insert</w:t>
            </w:r>
            <w:proofErr w:type="spellEnd"/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(5, " Java"); // Inserts " Java" at index 5</w:t>
            </w:r>
          </w:p>
          <w:p w14:paraId="194DDB28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sb.replace</w:t>
            </w:r>
            <w:proofErr w:type="spellEnd"/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(6, 11, "Coders"); // Replaces "World" with "Coders" starting from index 6 to 10</w:t>
            </w:r>
          </w:p>
          <w:p w14:paraId="5ADD3EFC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sb.delete</w:t>
            </w:r>
            <w:proofErr w:type="spellEnd"/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(0, 5); // Deletes characters from index 0 to 4</w:t>
            </w:r>
          </w:p>
          <w:p w14:paraId="74C61EE3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sb.reverse</w:t>
            </w:r>
            <w:proofErr w:type="spellEnd"/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(); // Reverses the content of the buffer</w:t>
            </w:r>
          </w:p>
          <w:p w14:paraId="6F9BE665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29B50" w14:textId="77777777" w:rsidR="00724A6A" w:rsidRPr="007E1D54" w:rsidRDefault="00724A6A" w:rsidP="00724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sb.toString</w:t>
            </w:r>
            <w:proofErr w:type="spellEnd"/>
            <w:proofErr w:type="gram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()); // Outputs "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sredoC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avaJ</w:t>
            </w:r>
            <w:proofErr w:type="spellEnd"/>
            <w:r w:rsidRPr="007E1D5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171451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1FB8F8D3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A7946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A52FCC" w14:textId="77777777" w:rsidR="00724A6A" w:rsidRPr="00724A6A" w:rsidRDefault="00724A6A" w:rsidP="00724A6A">
            <w:pPr>
              <w:widowControl/>
              <w:shd w:val="clear" w:color="auto" w:fill="282A36"/>
              <w:spacing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</w:pPr>
            <w:r w:rsidRPr="00724A6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import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java.util.Scanner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724A6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class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trimstr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724A6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void </w:t>
            </w:r>
            <w:r w:rsidRPr="00724A6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main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String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724A6A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args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Scanner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r w:rsidRPr="00724A6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Scanner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in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724A6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724A6A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a string:"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s=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724A6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724A6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m,n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724A6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724A6A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"Enter number of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chracters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in extracted string:"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m=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724A6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724A6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724A6A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"Enter the position of starting character in extracted string:"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n=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724A6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newstr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724A6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String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724A6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724A6A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m;</w:t>
            </w:r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++){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newstr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newstr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+s.</w:t>
            </w:r>
            <w:r w:rsidRPr="00724A6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charAt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+n-</w:t>
            </w:r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724A6A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724A6A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"The trimmed string is: "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proofErr w:type="spellStart"/>
            <w:r w:rsidRPr="00724A6A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newstr</w:t>
            </w:r>
            <w:proofErr w:type="spellEnd"/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724A6A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</w:p>
          <w:p w14:paraId="7EF5332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1233916A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2E8867" w14:textId="1435D4B6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724A6A" w:rsidRPr="00724A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02E0D07" wp14:editId="31B6A740">
                  <wp:extent cx="4854361" cy="1950889"/>
                  <wp:effectExtent l="0" t="0" r="3810" b="0"/>
                  <wp:docPr id="45887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8772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E599C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6A"/>
    <w:rsid w:val="002D6353"/>
    <w:rsid w:val="00724A6A"/>
    <w:rsid w:val="007E47CF"/>
    <w:rsid w:val="009933A8"/>
    <w:rsid w:val="00B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1BB7"/>
  <w15:chartTrackingRefBased/>
  <w15:docId w15:val="{E71F76C9-8B5C-4E7D-9AAB-B3D8B9DC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NormalWeb">
    <w:name w:val="Normal (Web)"/>
    <w:basedOn w:val="Normal"/>
    <w:uiPriority w:val="99"/>
    <w:unhideWhenUsed/>
    <w:rsid w:val="00724A6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Java_PSOOP\assignments\Word%20files\PSOO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 template</Template>
  <TotalTime>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1</cp:revision>
  <dcterms:created xsi:type="dcterms:W3CDTF">2023-05-15T18:16:00Z</dcterms:created>
  <dcterms:modified xsi:type="dcterms:W3CDTF">2023-05-15T18:19:00Z</dcterms:modified>
  <dc:language>en-IN</dc:language>
</cp:coreProperties>
</file>