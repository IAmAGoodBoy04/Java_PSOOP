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6893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5AF1403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84A400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944A40" w14:textId="0155B321" w:rsidR="007E47CF" w:rsidRDefault="00186CD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76A3E00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390B9D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7F887C" w14:textId="37D2C28C" w:rsidR="007E47CF" w:rsidRDefault="00186CD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7AB8FEC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D6445D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0952C4" w14:textId="4DAAC574" w:rsidR="007E47CF" w:rsidRDefault="00186CD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4-A</w:t>
            </w:r>
          </w:p>
        </w:tc>
      </w:tr>
    </w:tbl>
    <w:p w14:paraId="2612B60B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14:paraId="24EFAD8A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DE7BD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40E722" w14:textId="10233567" w:rsidR="007E47CF" w:rsidRDefault="00186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take an array as input, add 2 to each element of the array, and print the modified array as output</w:t>
            </w:r>
          </w:p>
        </w:tc>
      </w:tr>
      <w:tr w:rsidR="007E47CF" w14:paraId="5D769499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E144BA" w14:textId="77777777" w:rsidR="007E47CF" w:rsidRDefault="002D6353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2126DC" w14:textId="77777777" w:rsidR="007E47CF" w:rsidRDefault="00186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methods in Java:</w:t>
            </w:r>
          </w:p>
          <w:p w14:paraId="3C10271A" w14:textId="77777777" w:rsidR="00186CD0" w:rsidRPr="00186CD0" w:rsidRDefault="00186CD0" w:rsidP="00186C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>In Java, a static method is a method that belongs to a class rather than an instance of the class. This means that you can call a static method on the class itself, rather than on an object that was created from the class.</w:t>
            </w:r>
          </w:p>
          <w:p w14:paraId="1B655FAB" w14:textId="77777777" w:rsidR="00186CD0" w:rsidRPr="00186CD0" w:rsidRDefault="00186CD0" w:rsidP="00186CD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They are declared using the "static" keyword before the method name in the method signature.</w:t>
            </w:r>
          </w:p>
          <w:p w14:paraId="1B13DF5E" w14:textId="77777777" w:rsidR="00186CD0" w:rsidRPr="00186CD0" w:rsidRDefault="00186CD0" w:rsidP="00186CD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They can access only static data members and other static methods of the class, and not the non-static (instance) members of the class.</w:t>
            </w:r>
          </w:p>
          <w:p w14:paraId="646CCE1F" w14:textId="77777777" w:rsidR="00186CD0" w:rsidRPr="00186CD0" w:rsidRDefault="00186CD0" w:rsidP="00186CD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They are called using the class name, followed by the dot operator and the method name (</w:t>
            </w:r>
            <w:proofErr w:type="gramStart"/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e.g.</w:t>
            </w:r>
            <w:proofErr w:type="gramEnd"/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"</w:t>
            </w:r>
            <w:proofErr w:type="spellStart"/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MyClass.myStaticMethod</w:t>
            </w:r>
            <w:proofErr w:type="spellEnd"/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()").</w:t>
            </w:r>
          </w:p>
          <w:p w14:paraId="3D2C6536" w14:textId="77777777" w:rsidR="00186CD0" w:rsidRPr="00186CD0" w:rsidRDefault="00186CD0" w:rsidP="00186CD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They cannot refer to "this" or "super" keywords within the method, as there is no instance of the class associated with the method call.</w:t>
            </w:r>
          </w:p>
          <w:p w14:paraId="6B339C4F" w14:textId="77777777" w:rsidR="00186CD0" w:rsidRPr="00186CD0" w:rsidRDefault="00186CD0" w:rsidP="00186CD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They can be called without creating an instance of the class, which makes them useful for utility methods or methods that do not require any state information.</w:t>
            </w:r>
          </w:p>
          <w:p w14:paraId="36007EC8" w14:textId="77777777" w:rsidR="00186CD0" w:rsidRPr="00186CD0" w:rsidRDefault="00186CD0" w:rsidP="00186CD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86C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They can be used to create factory methods that return new instances of the class, or to create utility methods that perform common tasks.</w:t>
            </w:r>
          </w:p>
          <w:p w14:paraId="721652E2" w14:textId="5F885C17" w:rsidR="00186CD0" w:rsidRDefault="00186C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9DF0FCB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2F8C0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4BEAAA" w14:textId="77777777" w:rsidR="00186CD0" w:rsidRPr="00186CD0" w:rsidRDefault="00186CD0" w:rsidP="00186CD0">
            <w:pPr>
              <w:widowControl/>
              <w:shd w:val="clear" w:color="auto" w:fill="282A36"/>
              <w:spacing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</w:pP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// Importing the Scanner class from the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java.util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 xml:space="preserve"> package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java.util.Scanner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Defining a public class called "Add2"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class </w:t>
            </w:r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Add2 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Defining a static method called "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addtwo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" that takes an integer array as an input parameter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// This method adds 2 to each element of the array and returns the modified array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static int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addtwo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[]</w:t>
            </w:r>
            <w:proofErr w:type="spellStart"/>
            <w:r w:rsidRPr="00186CD0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186CD0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arr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.length;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86CD0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]+=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2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;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Adding 2 to the current element of the array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}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186CD0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;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Returning the modified array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}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Defining the main method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void </w:t>
            </w:r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main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186CD0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args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Declaring an integer variable called "n"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Printing a message to prompt the user to enter the number of elements in the array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number of elements in array"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Creating a new Scanner object called "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"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Scanner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Reading an integer value from the user and storing it in the "n" variable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n=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Creating a new integer array called "numbers" with "n" elements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[] numbers=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new int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[n];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Printing a message to prompt the user to enter the elements of the array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the elements in the array"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Looping through each element of the "numbers" array and reading an integer value from the user for each element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for 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n;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numbers[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]=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Creating a new integer array called "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newarr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" with "n" elements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int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newarr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new int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[n];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lastRenderedPageBreak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Calling the "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addtwo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" method with the "numbers" array as the input parameter and storing the returned array in "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newarr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"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newarr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186CD0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addtwo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(numbers);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Printing a message to indicate that the new array is being displayed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"The new array is:"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// Looping through each element of the "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newarr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t>" array and printing it to the console</w:t>
            </w:r>
            <w:r w:rsidRPr="00186CD0">
              <w:rPr>
                <w:rFonts w:ascii="Courier New" w:eastAsia="Times New Roman" w:hAnsi="Courier New" w:cs="Courier New"/>
                <w:color w:val="6272A4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n;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186CD0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printf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186CD0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"%d "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newarr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186CD0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]);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186CD0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</w:p>
          <w:p w14:paraId="201B7EE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9C450D2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6DD655" w14:textId="1F157B05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186CD0" w:rsidRPr="00186C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61D34BA" wp14:editId="797C891A">
                  <wp:extent cx="2705334" cy="13183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D6F3D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E33"/>
    <w:multiLevelType w:val="multilevel"/>
    <w:tmpl w:val="A63C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79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0"/>
    <w:rsid w:val="00186CD0"/>
    <w:rsid w:val="002D6353"/>
    <w:rsid w:val="007E47CF"/>
    <w:rsid w:val="009933A8"/>
    <w:rsid w:val="00B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58A6"/>
  <w15:chartTrackingRefBased/>
  <w15:docId w15:val="{3B188874-2028-408B-BB92-9814C5FF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Java_PSOOP\assignments\Word%20files\PSO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 template</Template>
  <TotalTime>7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</cp:revision>
  <dcterms:created xsi:type="dcterms:W3CDTF">2023-04-30T08:07:00Z</dcterms:created>
  <dcterms:modified xsi:type="dcterms:W3CDTF">2023-04-30T08:14:00Z</dcterms:modified>
  <dc:language>en-IN</dc:language>
</cp:coreProperties>
</file>